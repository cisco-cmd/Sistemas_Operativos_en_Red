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7F7"/>
  <w:body>
    <w:p w14:paraId="4A2E57AD" w14:textId="18827D05" w:rsidR="00D077E9" w:rsidRDefault="00CD7126" w:rsidP="00D70D02">
      <w:pPr>
        <w:rPr>
          <w:noProof/>
        </w:rPr>
      </w:pPr>
      <w:r>
        <w:rPr>
          <w:rFonts w:ascii="Poppins" w:eastAsia="Calibri" w:hAnsi="Poppins" w:cs="Poppins"/>
          <w:noProof/>
          <w:color w:val="0F0D29" w:themeColor="text1"/>
          <w:sz w:val="24"/>
          <w:szCs w:val="20"/>
        </w:rPr>
        <w:drawing>
          <wp:anchor distT="0" distB="0" distL="114300" distR="114300" simplePos="0" relativeHeight="251688960" behindDoc="1" locked="0" layoutInCell="1" allowOverlap="1" wp14:anchorId="3CFA5E9D" wp14:editId="45420A4E">
            <wp:simplePos x="0" y="0"/>
            <wp:positionH relativeFrom="margin">
              <wp:align>center</wp:align>
            </wp:positionH>
            <wp:positionV relativeFrom="paragraph">
              <wp:posOffset>-904875</wp:posOffset>
            </wp:positionV>
            <wp:extent cx="20401915" cy="11372850"/>
            <wp:effectExtent l="0" t="0" r="635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 radius="1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1915" cy="1137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28D5F5CB" w:rsidR="00D077E9" w:rsidRDefault="00D077E9" w:rsidP="00AB02A7">
            <w:pPr>
              <w:rPr>
                <w:noProof/>
              </w:rPr>
            </w:pPr>
          </w:p>
          <w:p w14:paraId="19779501" w14:textId="6B664C59" w:rsidR="00D077E9" w:rsidRDefault="00DE3887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09145AA" wp14:editId="7FA5A3B5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808355</wp:posOffset>
                      </wp:positionV>
                      <wp:extent cx="3352800" cy="1501140"/>
                      <wp:effectExtent l="0" t="0" r="0" b="381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1501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4B0DF9" w14:textId="35EBECD9" w:rsidR="00D077E9" w:rsidRPr="00421731" w:rsidRDefault="001939E4" w:rsidP="00D077E9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206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2060"/>
                                      <w:sz w:val="56"/>
                                      <w:szCs w:val="56"/>
                                      <w:lang w:bidi="es-ES"/>
                                    </w:rPr>
                                    <w:t>ESTRUCTURA DE UN SISTEMA INFORMÁTICO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7.8pt;margin-top:63.65pt;width:264pt;height:118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" filled="f" stroked="f" strokeweight=".5pt">
                      <v:textbox>
                        <w:txbxContent>
                          <w:p w14:paraId="6E4B0DF9" w14:textId="35EBECD9" w:rsidR="00D077E9" w:rsidRPr="00421731" w:rsidRDefault="001939E4" w:rsidP="00D077E9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2060"/>
                                <w:sz w:val="56"/>
                                <w:szCs w:val="56"/>
                                <w:lang w:bidi="es-ES"/>
                              </w:rPr>
                              <w:t>ESTRUCTURA DE UN SISTEMA INFORMÁTICO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3F5B04D" w14:textId="39B4D213" w:rsidR="000B1190" w:rsidRDefault="000B1190" w:rsidP="00AB02A7">
            <w:pPr>
              <w:rPr>
                <w:noProof/>
              </w:rPr>
            </w:pPr>
          </w:p>
          <w:p w14:paraId="4E14AC2F" w14:textId="1477B4FF" w:rsidR="00D077E9" w:rsidRDefault="00A26683" w:rsidP="00AB02A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32D60BA1" wp14:editId="49F2682F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1922145</wp:posOffset>
                  </wp:positionV>
                  <wp:extent cx="2857500" cy="2857500"/>
                  <wp:effectExtent l="0" t="0" r="0" b="0"/>
                  <wp:wrapNone/>
                  <wp:docPr id="31" name="Imagen 31" descr="Sistema operativo - Iconos gratis de computado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istema operativo - Iconos gratis de computado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80000"/>
                                    </a14:imgEffect>
                                    <a14:imgEffect>
                                      <a14:colorTemperature colorTemp="114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5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60C8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31217187" wp14:editId="5B5CC627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1235903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60BA7E" id="Conector recto 5" o:spid="_x0000_s1026" alt="divisor de texto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97.3pt" to="126.6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" strokecolor="#002060" strokeweight="4.5pt"/>
                  </w:pict>
                </mc:Fallback>
              </mc:AlternateContent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26E64128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75718B82" wp14:editId="2D8B0468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82A860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" strokecolor="#2665f0 [1951]" strokeweight="3pt">
                      <w10:anchorlock/>
                    </v:line>
                  </w:pict>
                </mc:Fallback>
              </mc:AlternateContent>
            </w:r>
          </w:p>
          <w:p w14:paraId="211B3F9F" w14:textId="133F1BF5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2FB78E8E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12CADC0" w14:textId="6C261698" w:rsidR="00D077E9" w:rsidRPr="00370673" w:rsidRDefault="00FC3D7E" w:rsidP="00AB02A7">
            <w:pPr>
              <w:rPr>
                <w:rFonts w:ascii="Nirmala UI" w:hAnsi="Nirmala UI" w:cs="Nirmala UI"/>
                <w:noProof/>
                <w:color w:val="2665F0" w:themeColor="text2" w:themeTint="99"/>
              </w:rPr>
            </w:pPr>
            <w:sdt>
              <w:sdtPr>
                <w:rPr>
                  <w:rFonts w:ascii="Nirmala UI" w:hAnsi="Nirmala UI" w:cs="Nirmala UI"/>
                  <w:noProof/>
                  <w:color w:val="2665F0" w:themeColor="text2" w:themeTint="99"/>
                </w:rPr>
                <w:id w:val="-1740469667"/>
                <w:placeholder>
                  <w:docPart w:val="7E8C4E0E28AF4D02A8730B3155470821"/>
                </w:placeholder>
                <w15:appearance w15:val="hidden"/>
              </w:sdtPr>
              <w:sdtEndPr/>
              <w:sdtContent>
                <w:r w:rsidR="00370673" w:rsidRPr="00370673">
                  <w:rPr>
                    <w:rFonts w:ascii="Nirmala UI" w:hAnsi="Nirmala UI" w:cs="Nirmala UI"/>
                    <w:noProof/>
                    <w:color w:val="2665F0" w:themeColor="text2" w:themeTint="99"/>
                  </w:rPr>
                  <w:t>Sistemas Operativos en Red</w:t>
                </w:r>
              </w:sdtContent>
            </w:sdt>
          </w:p>
          <w:p w14:paraId="2A12433E" w14:textId="1E31B3FC" w:rsidR="00D077E9" w:rsidRPr="00370673" w:rsidRDefault="00370673" w:rsidP="00AB02A7">
            <w:pPr>
              <w:rPr>
                <w:rFonts w:ascii="Nirmala UI" w:hAnsi="Nirmala UI" w:cs="Nirmala UI"/>
                <w:noProof/>
                <w:color w:val="2665F0" w:themeColor="text2" w:themeTint="99"/>
              </w:rPr>
            </w:pPr>
            <w:r w:rsidRPr="00370673">
              <w:rPr>
                <w:rFonts w:ascii="Nirmala UI" w:hAnsi="Nirmala UI" w:cs="Nirmala UI"/>
                <w:noProof/>
                <w:color w:val="2665F0" w:themeColor="text2" w:themeTint="99"/>
              </w:rPr>
              <w:t>Juan Carlos Navidad García</w:t>
            </w:r>
          </w:p>
          <w:p w14:paraId="19AA669C" w14:textId="1AF75163" w:rsidR="00D077E9" w:rsidRPr="00D86945" w:rsidRDefault="00DE3887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1BEC329D" wp14:editId="660DC769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572135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69891E" id="Conector recto 32" o:spid="_x0000_s1026" alt="divisor de texto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45.05pt" to="123.9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" strokecolor="#002060" strokeweight="4.5pt"/>
                  </w:pict>
                </mc:Fallback>
              </mc:AlternateContent>
            </w:r>
          </w:p>
        </w:tc>
      </w:tr>
    </w:tbl>
    <w:p w14:paraId="2B5DE840" w14:textId="0A6D0C26" w:rsidR="00AC0083" w:rsidRPr="00AC0083" w:rsidRDefault="00CD7126" w:rsidP="00AC0083">
      <w:pPr>
        <w:spacing w:after="200"/>
        <w:rPr>
          <w:noProof/>
        </w:rPr>
      </w:pPr>
      <w:r>
        <w:rPr>
          <w:noProof/>
        </w:rPr>
        <w:drawing>
          <wp:anchor distT="0" distB="0" distL="114300" distR="114300" simplePos="0" relativeHeight="251628544" behindDoc="0" locked="0" layoutInCell="1" allowOverlap="1" wp14:anchorId="27704234" wp14:editId="416C8430">
            <wp:simplePos x="0" y="0"/>
            <wp:positionH relativeFrom="margin">
              <wp:align>center</wp:align>
            </wp:positionH>
            <wp:positionV relativeFrom="paragraph">
              <wp:posOffset>6250940</wp:posOffset>
            </wp:positionV>
            <wp:extent cx="8190230" cy="4243673"/>
            <wp:effectExtent l="628650" t="1466850" r="610870" b="2413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alphaModFix amt="58000"/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0230" cy="424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850900" dist="838200" dir="16200000" rotWithShape="0">
                        <a:srgbClr val="FF7575">
                          <a:alpha val="59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88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63CF8FC" wp14:editId="7A2F83F3">
                <wp:simplePos x="0" y="0"/>
                <wp:positionH relativeFrom="column">
                  <wp:posOffset>60960</wp:posOffset>
                </wp:positionH>
                <wp:positionV relativeFrom="paragraph">
                  <wp:posOffset>7360285</wp:posOffset>
                </wp:positionV>
                <wp:extent cx="3139440" cy="624840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B20C9" w14:textId="0455970D" w:rsidR="00704F0E" w:rsidRPr="00421731" w:rsidRDefault="001939E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206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2060"/>
                                <w:sz w:val="28"/>
                                <w:szCs w:val="28"/>
                                <w:lang w:bidi="es-ES"/>
                              </w:rPr>
                              <w:t>IMPLANTACIÓN</w:t>
                            </w:r>
                            <w:r w:rsidR="00742D51">
                              <w:rPr>
                                <w:rFonts w:ascii="Nirmala UI" w:hAnsi="Nirmala UI" w:cs="Nirmala UI"/>
                                <w:color w:val="002060"/>
                                <w:sz w:val="28"/>
                                <w:szCs w:val="28"/>
                                <w:lang w:bidi="es-ES"/>
                              </w:rPr>
                              <w:t xml:space="preserve"> DE SISTEMAS</w:t>
                            </w:r>
                          </w:p>
                          <w:p w14:paraId="3095BFCE" w14:textId="6E9B5CD1" w:rsidR="00F76A44" w:rsidRPr="00421731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21731">
                              <w:rPr>
                                <w:rFonts w:ascii="Nirmala UI" w:hAnsi="Nirmala UI" w:cs="Nirmala UI"/>
                                <w:color w:val="00206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F8FC" id="Cuadro de texto 27" o:spid="_x0000_s1027" type="#_x0000_t202" style="position:absolute;margin-left:4.8pt;margin-top:579.55pt;width:247.2pt;height:49.2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DiKTc3hAAAACwEAAA8AAAAAAAAA&#10;AAAAAAAAjQQAAGRycy9kb3ducmV2LnhtbFBLBQYAAAAABAAEAPMAAACbBQAAAAA=&#10;" filled="f" stroked="f" strokeweight=".5pt">
                <v:textbox>
                  <w:txbxContent>
                    <w:p w14:paraId="477B20C9" w14:textId="0455970D" w:rsidR="00704F0E" w:rsidRPr="00421731" w:rsidRDefault="001939E4" w:rsidP="00704F0E">
                      <w:pPr>
                        <w:pStyle w:val="Ttulo"/>
                        <w:spacing w:after="0"/>
                        <w:rPr>
                          <w:rFonts w:ascii="Nirmala UI" w:hAnsi="Nirmala UI" w:cs="Nirmala UI"/>
                          <w:color w:val="002060"/>
                          <w:sz w:val="28"/>
                          <w:szCs w:val="28"/>
                          <w:lang w:bidi="es-ES"/>
                        </w:rPr>
                      </w:pPr>
                      <w:r>
                        <w:rPr>
                          <w:rFonts w:ascii="Nirmala UI" w:hAnsi="Nirmala UI" w:cs="Nirmala UI"/>
                          <w:color w:val="002060"/>
                          <w:sz w:val="28"/>
                          <w:szCs w:val="28"/>
                          <w:lang w:bidi="es-ES"/>
                        </w:rPr>
                        <w:t>IMPLANTACIÓN</w:t>
                      </w:r>
                      <w:r w:rsidR="00742D51">
                        <w:rPr>
                          <w:rFonts w:ascii="Nirmala UI" w:hAnsi="Nirmala UI" w:cs="Nirmala UI"/>
                          <w:color w:val="002060"/>
                          <w:sz w:val="28"/>
                          <w:szCs w:val="28"/>
                          <w:lang w:bidi="es-ES"/>
                        </w:rPr>
                        <w:t xml:space="preserve"> DE SISTEMAS</w:t>
                      </w:r>
                    </w:p>
                    <w:p w14:paraId="3095BFCE" w14:textId="6E9B5CD1" w:rsidR="00F76A44" w:rsidRPr="00421731" w:rsidRDefault="00F76A44" w:rsidP="00704F0E">
                      <w:pPr>
                        <w:pStyle w:val="Ttulo"/>
                        <w:spacing w:after="0"/>
                        <w:rPr>
                          <w:rFonts w:ascii="Nirmala UI" w:hAnsi="Nirmala UI" w:cs="Nirmala UI"/>
                          <w:color w:val="002060"/>
                          <w:sz w:val="28"/>
                          <w:szCs w:val="28"/>
                        </w:rPr>
                      </w:pPr>
                      <w:r w:rsidRPr="00421731">
                        <w:rPr>
                          <w:rFonts w:ascii="Nirmala UI" w:hAnsi="Nirmala UI" w:cs="Nirmala UI"/>
                          <w:color w:val="002060"/>
                          <w:sz w:val="28"/>
                          <w:szCs w:val="28"/>
                          <w:lang w:bidi="es-ES"/>
                        </w:rPr>
                        <w:t>JUAN CARLOS NAVIDAD GARCÍA</w:t>
                      </w:r>
                    </w:p>
                  </w:txbxContent>
                </v:textbox>
              </v:shape>
            </w:pict>
          </mc:Fallback>
        </mc:AlternateContent>
      </w:r>
      <w:r w:rsidR="00704F0E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6BDF55B" wp14:editId="59ACA235">
                <wp:simplePos x="0" y="0"/>
                <wp:positionH relativeFrom="column">
                  <wp:posOffset>-201930</wp:posOffset>
                </wp:positionH>
                <wp:positionV relativeFrom="paragraph">
                  <wp:posOffset>230505</wp:posOffset>
                </wp:positionV>
                <wp:extent cx="3938905" cy="8648700"/>
                <wp:effectExtent l="285750" t="323850" r="290195" b="2476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487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46000">
                              <a:srgbClr val="ECB2B2">
                                <a:alpha val="66000"/>
                              </a:srgbClr>
                            </a:gs>
                            <a:gs pos="100000">
                              <a:srgbClr val="ECB2B2">
                                <a:alpha val="88000"/>
                              </a:srgbClr>
                            </a:gs>
                            <a:gs pos="74000">
                              <a:srgbClr val="ECB2B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292100" dir="5400000" sx="101000" sy="101000" rotWithShape="0">
                            <a:srgbClr val="002060">
                              <a:alpha val="58000"/>
                            </a:srgb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78C43" w14:textId="0C766EAB" w:rsidR="00A26683" w:rsidRDefault="00A26683" w:rsidP="00A266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DF55B" id="Rectángulo: esquinas redondeadas 12" o:spid="_x0000_s1028" style="position:absolute;margin-left:-15.9pt;margin-top:18.15pt;width:310.15pt;height:681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" fillcolor="#ecb2b2" stroked="f" strokeweight="2pt">
                <v:fill opacity="57671f" color2="#ecb2b2" o:opacity2="43253f" focus="46%" type="gradient"/>
                <v:shadow on="t" type="perspective" color="#002060" opacity="38010f" origin=",.5" offset="0,0" matrix="66191f,,,66191f"/>
                <v:textbox>
                  <w:txbxContent>
                    <w:p w14:paraId="20578C43" w14:textId="0C766EAB" w:rsidR="00A26683" w:rsidRDefault="00A26683" w:rsidP="00A266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721E698E" w14:textId="49FA9BD6" w:rsidR="00A26683" w:rsidRDefault="00A26683" w:rsidP="00A26683">
      <w:pPr>
        <w:pStyle w:val="Prrafodelista"/>
        <w:spacing w:line="360" w:lineRule="auto"/>
        <w:ind w:left="720"/>
        <w:rPr>
          <w:rFonts w:ascii="Poppins" w:eastAsia="Calibri" w:hAnsi="Poppins" w:cs="Poppins"/>
          <w:b/>
          <w:bCs/>
          <w:color w:val="C00000"/>
          <w:sz w:val="22"/>
        </w:rPr>
      </w:pPr>
    </w:p>
    <w:p w14:paraId="4CA3A708" w14:textId="36804687" w:rsidR="00AC0083" w:rsidRPr="006670DE" w:rsidRDefault="00AC0083" w:rsidP="006670DE">
      <w:pPr>
        <w:pStyle w:val="Prrafodelista"/>
        <w:numPr>
          <w:ilvl w:val="0"/>
          <w:numId w:val="20"/>
        </w:numPr>
        <w:spacing w:line="360" w:lineRule="auto"/>
        <w:rPr>
          <w:rFonts w:ascii="Poppins" w:eastAsia="Calibri" w:hAnsi="Poppins" w:cs="Poppins"/>
          <w:b/>
          <w:bCs/>
          <w:color w:val="C00000"/>
          <w:sz w:val="22"/>
        </w:rPr>
      </w:pPr>
      <w:r w:rsidRPr="006670DE">
        <w:rPr>
          <w:rFonts w:ascii="Poppins" w:eastAsia="Calibri" w:hAnsi="Poppins" w:cs="Poppins"/>
          <w:b/>
          <w:bCs/>
          <w:color w:val="C00000"/>
          <w:sz w:val="22"/>
        </w:rPr>
        <w:t>Define:</w:t>
      </w:r>
    </w:p>
    <w:p w14:paraId="7EAEADB2" w14:textId="3FBCB941" w:rsidR="00F34467" w:rsidRPr="00A26683" w:rsidRDefault="00F34467" w:rsidP="00A26683">
      <w:pPr>
        <w:spacing w:line="360" w:lineRule="auto"/>
        <w:jc w:val="both"/>
        <w:rPr>
          <w:rFonts w:ascii="Poppins" w:eastAsia="Calibri" w:hAnsi="Poppins" w:cs="Poppins"/>
          <w:bCs/>
          <w:sz w:val="22"/>
        </w:rPr>
      </w:pPr>
    </w:p>
    <w:sectPr w:rsidR="00F34467" w:rsidRPr="00A26683" w:rsidSect="00CC4D15">
      <w:headerReference w:type="default" r:id="rId13"/>
      <w:footerReference w:type="default" r:id="rId14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D058F" w14:textId="77777777" w:rsidR="00FC3D7E" w:rsidRDefault="00FC3D7E">
      <w:r>
        <w:separator/>
      </w:r>
    </w:p>
    <w:p w14:paraId="4F5B1C76" w14:textId="77777777" w:rsidR="00FC3D7E" w:rsidRDefault="00FC3D7E"/>
  </w:endnote>
  <w:endnote w:type="continuationSeparator" w:id="0">
    <w:p w14:paraId="71D86A1D" w14:textId="77777777" w:rsidR="00FC3D7E" w:rsidRDefault="00FC3D7E">
      <w:r>
        <w:continuationSeparator/>
      </w:r>
    </w:p>
    <w:p w14:paraId="166BE1A2" w14:textId="77777777" w:rsidR="00FC3D7E" w:rsidRDefault="00FC3D7E"/>
  </w:endnote>
  <w:endnote w:type="continuationNotice" w:id="1">
    <w:p w14:paraId="1654C215" w14:textId="77777777" w:rsidR="00FC3D7E" w:rsidRDefault="00FC3D7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11F43E9D" w:rsidR="00CA74F5" w:rsidRDefault="003F429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35E798B5" wp14:editId="25F954C4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-59055</wp:posOffset>
                    </wp:positionV>
                    <wp:extent cx="333375" cy="371475"/>
                    <wp:effectExtent l="152400" t="114300" r="161925" b="200025"/>
                    <wp:wrapNone/>
                    <wp:docPr id="35" name="Rectángulo: esquinas redondeadas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3375" cy="371475"/>
                            </a:xfrm>
                            <a:prstGeom prst="roundRect">
                              <a:avLst/>
                            </a:prstGeom>
                            <a:solidFill>
                              <a:srgbClr val="A02828"/>
                            </a:solidFill>
                            <a:ln>
                              <a:noFill/>
                            </a:ln>
                            <a:effectLst>
                              <a:outerShdw blurRad="152400" dist="38100" dir="5400000" rotWithShape="0">
                                <a:srgbClr val="2D3849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5F87671" id="Rectángulo: esquinas redondeadas 35" o:spid="_x0000_s1026" style="position:absolute;margin-left:-6.1pt;margin-top:-4.65pt;width:26.25pt;height:29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" fillcolor="#a02828" stroked="f" strokeweight="2pt">
                    <v:shadow on="t" color="#2d3849" opacity="26214f" origin=",.5" offset="0,3pt"/>
                  </v:roundrect>
                </w:pict>
              </mc:Fallback>
            </mc:AlternateContent>
          </w:r>
          <w:r w:rsidR="00CA74F5">
            <w:rPr>
              <w:color w:val="FFFFFF" w:themeColor="background1"/>
            </w:rPr>
            <w:fldChar w:fldCharType="begin"/>
          </w:r>
          <w:r w:rsidR="00CA74F5">
            <w:rPr>
              <w:color w:val="FFFFFF" w:themeColor="background1"/>
            </w:rPr>
            <w:instrText>PAGE   \* MERGEFORMAT</w:instrText>
          </w:r>
          <w:r w:rsidR="00CA74F5">
            <w:rPr>
              <w:color w:val="FFFFFF" w:themeColor="background1"/>
            </w:rPr>
            <w:fldChar w:fldCharType="separate"/>
          </w:r>
          <w:r w:rsidR="00CA74F5">
            <w:rPr>
              <w:color w:val="FFFFFF" w:themeColor="background1"/>
            </w:rPr>
            <w:t>2</w:t>
          </w:r>
          <w:r w:rsidR="00CA74F5">
            <w:rPr>
              <w:color w:val="FFFFFF" w:themeColor="background1"/>
            </w:rPr>
            <w:fldChar w:fldCharType="end"/>
          </w:r>
        </w:p>
      </w:tc>
    </w:tr>
  </w:tbl>
  <w:p w14:paraId="3DE41E06" w14:textId="7A9A7129" w:rsidR="00DF027C" w:rsidRDefault="00394BB1">
    <w:pPr>
      <w:pStyle w:val="Piedepgina"/>
      <w:rPr>
        <w:noProof/>
      </w:rPr>
    </w:pPr>
    <w:r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AC0083" w:rsidRDefault="00394BB1">
                          <w:pPr>
                            <w:rPr>
                              <w:rFonts w:ascii="Poppins" w:hAnsi="Poppins" w:cs="Poppins"/>
                              <w:color w:val="A02828"/>
                              <w:sz w:val="20"/>
                              <w:szCs w:val="16"/>
                            </w:rPr>
                          </w:pPr>
                          <w:r w:rsidRPr="00AC0083">
                            <w:rPr>
                              <w:rFonts w:ascii="Poppins" w:hAnsi="Poppins" w:cs="Poppins"/>
                              <w:color w:val="A02828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291.4pt;margin-top:-27.25pt;width:183.75pt;height:110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AC0083" w:rsidRDefault="00394BB1">
                    <w:pPr>
                      <w:rPr>
                        <w:rFonts w:ascii="Poppins" w:hAnsi="Poppins" w:cs="Poppins"/>
                        <w:color w:val="A02828"/>
                        <w:sz w:val="20"/>
                        <w:szCs w:val="16"/>
                      </w:rPr>
                    </w:pPr>
                    <w:r w:rsidRPr="00AC0083">
                      <w:rPr>
                        <w:rFonts w:ascii="Poppins" w:hAnsi="Poppins" w:cs="Poppins"/>
                        <w:color w:val="A02828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EF12A" w14:textId="77777777" w:rsidR="00FC3D7E" w:rsidRDefault="00FC3D7E">
      <w:r>
        <w:separator/>
      </w:r>
    </w:p>
    <w:p w14:paraId="6986A150" w14:textId="77777777" w:rsidR="00FC3D7E" w:rsidRDefault="00FC3D7E"/>
  </w:footnote>
  <w:footnote w:type="continuationSeparator" w:id="0">
    <w:p w14:paraId="021D3000" w14:textId="77777777" w:rsidR="00FC3D7E" w:rsidRDefault="00FC3D7E">
      <w:r>
        <w:continuationSeparator/>
      </w:r>
    </w:p>
    <w:p w14:paraId="34C710BF" w14:textId="77777777" w:rsidR="00FC3D7E" w:rsidRDefault="00FC3D7E"/>
  </w:footnote>
  <w:footnote w:type="continuationNotice" w:id="1">
    <w:p w14:paraId="74A327FF" w14:textId="77777777" w:rsidR="00FC3D7E" w:rsidRDefault="00FC3D7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AC0083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A02828"/>
            <w:right w:val="nil"/>
          </w:tcBorders>
        </w:tcPr>
        <w:p w14:paraId="6FD300A8" w14:textId="77777777" w:rsidR="00D077E9" w:rsidRPr="00AC0083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A02828"/>
              <w:sz w:val="20"/>
              <w:szCs w:val="16"/>
            </w:rPr>
          </w:pPr>
        </w:p>
        <w:p w14:paraId="0D5FFBA4" w14:textId="6D01BCEC" w:rsidR="00370673" w:rsidRPr="00AC0083" w:rsidRDefault="00A26683" w:rsidP="00370673">
          <w:pPr>
            <w:spacing w:before="60"/>
            <w:rPr>
              <w:rFonts w:ascii="Poppins" w:hAnsi="Poppins" w:cs="Poppins"/>
              <w:color w:val="A02828"/>
              <w:sz w:val="20"/>
              <w:szCs w:val="16"/>
            </w:rPr>
          </w:pPr>
          <w:r w:rsidRPr="00A26683">
            <w:rPr>
              <w:rFonts w:ascii="Poppins" w:hAnsi="Poppins" w:cs="Poppins"/>
              <w:color w:val="A02828"/>
              <w:sz w:val="20"/>
              <w:szCs w:val="16"/>
            </w:rPr>
            <w:t>ESTRUCTURA DE UN SISTEMA INFORMÁTICO</w:t>
          </w:r>
          <w:r>
            <w:rPr>
              <w:rFonts w:ascii="Poppins" w:hAnsi="Poppins" w:cs="Poppins"/>
              <w:color w:val="A02828"/>
              <w:sz w:val="20"/>
              <w:szCs w:val="16"/>
            </w:rPr>
            <w:t xml:space="preserve">                               IMPLANTACIÓN DE SISTEMAS OPERATIVOS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B6C"/>
    <w:multiLevelType w:val="hybridMultilevel"/>
    <w:tmpl w:val="A3BAA5C0"/>
    <w:lvl w:ilvl="0" w:tplc="3078B74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1FA"/>
    <w:multiLevelType w:val="hybridMultilevel"/>
    <w:tmpl w:val="DFAC4D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636"/>
    <w:multiLevelType w:val="hybridMultilevel"/>
    <w:tmpl w:val="6192B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916C7"/>
    <w:multiLevelType w:val="hybridMultilevel"/>
    <w:tmpl w:val="DFAC4D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0190D"/>
    <w:multiLevelType w:val="hybridMultilevel"/>
    <w:tmpl w:val="737AA3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9431B"/>
    <w:multiLevelType w:val="hybridMultilevel"/>
    <w:tmpl w:val="3D1A8D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534CB"/>
    <w:multiLevelType w:val="hybridMultilevel"/>
    <w:tmpl w:val="296ED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23521"/>
    <w:multiLevelType w:val="hybridMultilevel"/>
    <w:tmpl w:val="727672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6106A3"/>
    <w:multiLevelType w:val="hybridMultilevel"/>
    <w:tmpl w:val="7EE6C7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ACA028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8F842DF8">
      <w:start w:val="2"/>
      <w:numFmt w:val="bullet"/>
      <w:lvlText w:val="-"/>
      <w:lvlJc w:val="left"/>
      <w:pPr>
        <w:ind w:left="2340" w:hanging="360"/>
      </w:pPr>
      <w:rPr>
        <w:rFonts w:ascii="Poppins" w:eastAsia="Calibri" w:hAnsi="Poppins" w:cs="Poppin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566A3"/>
    <w:multiLevelType w:val="hybridMultilevel"/>
    <w:tmpl w:val="B4CEB8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04091"/>
    <w:multiLevelType w:val="hybridMultilevel"/>
    <w:tmpl w:val="92F656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A0CBF"/>
    <w:multiLevelType w:val="hybridMultilevel"/>
    <w:tmpl w:val="A32C5C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B770F0"/>
    <w:multiLevelType w:val="hybridMultilevel"/>
    <w:tmpl w:val="44EECE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1222C52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001A6"/>
    <w:multiLevelType w:val="hybridMultilevel"/>
    <w:tmpl w:val="DB748C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50EA8"/>
    <w:multiLevelType w:val="hybridMultilevel"/>
    <w:tmpl w:val="D3FC1622"/>
    <w:lvl w:ilvl="0" w:tplc="3E768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2E2575"/>
    <w:multiLevelType w:val="hybridMultilevel"/>
    <w:tmpl w:val="4E5EE4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25D62"/>
    <w:multiLevelType w:val="hybridMultilevel"/>
    <w:tmpl w:val="83389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F621B"/>
    <w:multiLevelType w:val="hybridMultilevel"/>
    <w:tmpl w:val="0616C6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979C0"/>
    <w:multiLevelType w:val="hybridMultilevel"/>
    <w:tmpl w:val="FCD287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89F26AFC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30F65"/>
    <w:multiLevelType w:val="hybridMultilevel"/>
    <w:tmpl w:val="289AE2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B376E"/>
    <w:multiLevelType w:val="hybridMultilevel"/>
    <w:tmpl w:val="478636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E650A"/>
    <w:multiLevelType w:val="hybridMultilevel"/>
    <w:tmpl w:val="DCF2E0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F60A06"/>
    <w:multiLevelType w:val="hybridMultilevel"/>
    <w:tmpl w:val="504E14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A19EA"/>
    <w:multiLevelType w:val="hybridMultilevel"/>
    <w:tmpl w:val="BC2C59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D64D8"/>
    <w:multiLevelType w:val="hybridMultilevel"/>
    <w:tmpl w:val="FBE41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4"/>
  </w:num>
  <w:num w:numId="4">
    <w:abstractNumId w:val="8"/>
  </w:num>
  <w:num w:numId="5">
    <w:abstractNumId w:val="14"/>
  </w:num>
  <w:num w:numId="6">
    <w:abstractNumId w:val="25"/>
  </w:num>
  <w:num w:numId="7">
    <w:abstractNumId w:val="3"/>
  </w:num>
  <w:num w:numId="8">
    <w:abstractNumId w:val="1"/>
  </w:num>
  <w:num w:numId="9">
    <w:abstractNumId w:val="5"/>
  </w:num>
  <w:num w:numId="10">
    <w:abstractNumId w:val="22"/>
  </w:num>
  <w:num w:numId="11">
    <w:abstractNumId w:val="16"/>
  </w:num>
  <w:num w:numId="12">
    <w:abstractNumId w:val="10"/>
  </w:num>
  <w:num w:numId="13">
    <w:abstractNumId w:val="23"/>
  </w:num>
  <w:num w:numId="14">
    <w:abstractNumId w:val="21"/>
  </w:num>
  <w:num w:numId="15">
    <w:abstractNumId w:val="11"/>
  </w:num>
  <w:num w:numId="16">
    <w:abstractNumId w:val="13"/>
  </w:num>
  <w:num w:numId="17">
    <w:abstractNumId w:val="12"/>
  </w:num>
  <w:num w:numId="18">
    <w:abstractNumId w:val="18"/>
  </w:num>
  <w:num w:numId="19">
    <w:abstractNumId w:val="0"/>
  </w:num>
  <w:num w:numId="20">
    <w:abstractNumId w:val="9"/>
  </w:num>
  <w:num w:numId="21">
    <w:abstractNumId w:val="2"/>
  </w:num>
  <w:num w:numId="22">
    <w:abstractNumId w:val="6"/>
  </w:num>
  <w:num w:numId="23">
    <w:abstractNumId w:val="19"/>
  </w:num>
  <w:num w:numId="24">
    <w:abstractNumId w:val="4"/>
  </w:num>
  <w:num w:numId="25">
    <w:abstractNumId w:val="1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ff7f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2DC5"/>
    <w:rsid w:val="00007EB9"/>
    <w:rsid w:val="00016616"/>
    <w:rsid w:val="000229ED"/>
    <w:rsid w:val="0002482E"/>
    <w:rsid w:val="00031408"/>
    <w:rsid w:val="00044D7F"/>
    <w:rsid w:val="000453D4"/>
    <w:rsid w:val="00050324"/>
    <w:rsid w:val="00053E14"/>
    <w:rsid w:val="0005626E"/>
    <w:rsid w:val="00056C53"/>
    <w:rsid w:val="0006410B"/>
    <w:rsid w:val="00066FE9"/>
    <w:rsid w:val="00067046"/>
    <w:rsid w:val="00070DAE"/>
    <w:rsid w:val="00071265"/>
    <w:rsid w:val="000747A0"/>
    <w:rsid w:val="0007650E"/>
    <w:rsid w:val="00082817"/>
    <w:rsid w:val="00097ADF"/>
    <w:rsid w:val="000A0150"/>
    <w:rsid w:val="000A3A23"/>
    <w:rsid w:val="000A66C0"/>
    <w:rsid w:val="000A7367"/>
    <w:rsid w:val="000B1190"/>
    <w:rsid w:val="000C10EE"/>
    <w:rsid w:val="000C1EB3"/>
    <w:rsid w:val="000D6555"/>
    <w:rsid w:val="000E3CD4"/>
    <w:rsid w:val="000E63C9"/>
    <w:rsid w:val="000F1E9E"/>
    <w:rsid w:val="000F2EA2"/>
    <w:rsid w:val="001046B8"/>
    <w:rsid w:val="00110725"/>
    <w:rsid w:val="00114ACA"/>
    <w:rsid w:val="00130E9D"/>
    <w:rsid w:val="001315AC"/>
    <w:rsid w:val="0013432C"/>
    <w:rsid w:val="00150A6D"/>
    <w:rsid w:val="00157AD9"/>
    <w:rsid w:val="00180C61"/>
    <w:rsid w:val="00184E3F"/>
    <w:rsid w:val="00185B35"/>
    <w:rsid w:val="001939E4"/>
    <w:rsid w:val="001B7E03"/>
    <w:rsid w:val="001C226D"/>
    <w:rsid w:val="001E3A20"/>
    <w:rsid w:val="001F1543"/>
    <w:rsid w:val="001F2BC8"/>
    <w:rsid w:val="001F5F6B"/>
    <w:rsid w:val="0020257A"/>
    <w:rsid w:val="00211A20"/>
    <w:rsid w:val="00213CCE"/>
    <w:rsid w:val="00214A22"/>
    <w:rsid w:val="00224617"/>
    <w:rsid w:val="0022478A"/>
    <w:rsid w:val="002265AF"/>
    <w:rsid w:val="00236320"/>
    <w:rsid w:val="00243EBC"/>
    <w:rsid w:val="00246A35"/>
    <w:rsid w:val="002500ED"/>
    <w:rsid w:val="002542B4"/>
    <w:rsid w:val="0026144A"/>
    <w:rsid w:val="0026592C"/>
    <w:rsid w:val="00266DA1"/>
    <w:rsid w:val="0027232F"/>
    <w:rsid w:val="002763AC"/>
    <w:rsid w:val="00284348"/>
    <w:rsid w:val="00292655"/>
    <w:rsid w:val="002A0AAA"/>
    <w:rsid w:val="002A1580"/>
    <w:rsid w:val="002A4D68"/>
    <w:rsid w:val="002B3216"/>
    <w:rsid w:val="002C2B2B"/>
    <w:rsid w:val="002D4714"/>
    <w:rsid w:val="002E0066"/>
    <w:rsid w:val="002E0A33"/>
    <w:rsid w:val="002E1647"/>
    <w:rsid w:val="002E45B3"/>
    <w:rsid w:val="002E7227"/>
    <w:rsid w:val="002F0795"/>
    <w:rsid w:val="002F3A53"/>
    <w:rsid w:val="002F51F5"/>
    <w:rsid w:val="003052E0"/>
    <w:rsid w:val="00312137"/>
    <w:rsid w:val="003143FB"/>
    <w:rsid w:val="00320EAD"/>
    <w:rsid w:val="00330359"/>
    <w:rsid w:val="0033762F"/>
    <w:rsid w:val="00345355"/>
    <w:rsid w:val="003474AE"/>
    <w:rsid w:val="00352DCE"/>
    <w:rsid w:val="00360494"/>
    <w:rsid w:val="00362063"/>
    <w:rsid w:val="00366C7E"/>
    <w:rsid w:val="00370673"/>
    <w:rsid w:val="00370F3E"/>
    <w:rsid w:val="00371685"/>
    <w:rsid w:val="003744EC"/>
    <w:rsid w:val="00384EA3"/>
    <w:rsid w:val="00393922"/>
    <w:rsid w:val="00394BB1"/>
    <w:rsid w:val="0039558A"/>
    <w:rsid w:val="003A2F17"/>
    <w:rsid w:val="003A39A1"/>
    <w:rsid w:val="003A451B"/>
    <w:rsid w:val="003A50BA"/>
    <w:rsid w:val="003B7605"/>
    <w:rsid w:val="003B7A24"/>
    <w:rsid w:val="003C2191"/>
    <w:rsid w:val="003C545B"/>
    <w:rsid w:val="003C79F4"/>
    <w:rsid w:val="003C7FAB"/>
    <w:rsid w:val="003D3863"/>
    <w:rsid w:val="003E2D52"/>
    <w:rsid w:val="003E3EC5"/>
    <w:rsid w:val="003F4299"/>
    <w:rsid w:val="003F4311"/>
    <w:rsid w:val="003F5B46"/>
    <w:rsid w:val="004110DE"/>
    <w:rsid w:val="004173BD"/>
    <w:rsid w:val="00421731"/>
    <w:rsid w:val="00422943"/>
    <w:rsid w:val="00430C4C"/>
    <w:rsid w:val="0043115C"/>
    <w:rsid w:val="0044085A"/>
    <w:rsid w:val="00445BBB"/>
    <w:rsid w:val="004533A0"/>
    <w:rsid w:val="00454B73"/>
    <w:rsid w:val="0046765A"/>
    <w:rsid w:val="00475263"/>
    <w:rsid w:val="00482FAB"/>
    <w:rsid w:val="004A135A"/>
    <w:rsid w:val="004A4ECD"/>
    <w:rsid w:val="004A779D"/>
    <w:rsid w:val="004B1054"/>
    <w:rsid w:val="004B21A5"/>
    <w:rsid w:val="004C0BF6"/>
    <w:rsid w:val="004C1B8C"/>
    <w:rsid w:val="004C5713"/>
    <w:rsid w:val="004D1C1F"/>
    <w:rsid w:val="004D2193"/>
    <w:rsid w:val="004E281F"/>
    <w:rsid w:val="004E5FEE"/>
    <w:rsid w:val="004F2C17"/>
    <w:rsid w:val="004F432F"/>
    <w:rsid w:val="004F54F4"/>
    <w:rsid w:val="004F64FD"/>
    <w:rsid w:val="004F68AB"/>
    <w:rsid w:val="00501194"/>
    <w:rsid w:val="005037F0"/>
    <w:rsid w:val="005117D6"/>
    <w:rsid w:val="005152C5"/>
    <w:rsid w:val="005158F9"/>
    <w:rsid w:val="00516A86"/>
    <w:rsid w:val="00516BAE"/>
    <w:rsid w:val="005275F6"/>
    <w:rsid w:val="00551FC6"/>
    <w:rsid w:val="00572102"/>
    <w:rsid w:val="0057729A"/>
    <w:rsid w:val="005A7A98"/>
    <w:rsid w:val="005C3B74"/>
    <w:rsid w:val="005E0664"/>
    <w:rsid w:val="005F1BB0"/>
    <w:rsid w:val="006018AE"/>
    <w:rsid w:val="00614CED"/>
    <w:rsid w:val="00637E89"/>
    <w:rsid w:val="0064153D"/>
    <w:rsid w:val="00642716"/>
    <w:rsid w:val="006454CF"/>
    <w:rsid w:val="00652D49"/>
    <w:rsid w:val="00654CDF"/>
    <w:rsid w:val="0065652C"/>
    <w:rsid w:val="00656C4D"/>
    <w:rsid w:val="00661424"/>
    <w:rsid w:val="006670DE"/>
    <w:rsid w:val="006810FD"/>
    <w:rsid w:val="006829CB"/>
    <w:rsid w:val="006A089E"/>
    <w:rsid w:val="006A5966"/>
    <w:rsid w:val="006B7F0A"/>
    <w:rsid w:val="006E1872"/>
    <w:rsid w:val="006E4A1F"/>
    <w:rsid w:val="006E5716"/>
    <w:rsid w:val="00704F0E"/>
    <w:rsid w:val="0072009D"/>
    <w:rsid w:val="00725004"/>
    <w:rsid w:val="007272E3"/>
    <w:rsid w:val="007302B3"/>
    <w:rsid w:val="00730733"/>
    <w:rsid w:val="007309A6"/>
    <w:rsid w:val="00730E3A"/>
    <w:rsid w:val="00732DBB"/>
    <w:rsid w:val="007332EA"/>
    <w:rsid w:val="00736AAF"/>
    <w:rsid w:val="00737DCB"/>
    <w:rsid w:val="00742D51"/>
    <w:rsid w:val="007465CB"/>
    <w:rsid w:val="0075153D"/>
    <w:rsid w:val="007560C8"/>
    <w:rsid w:val="007613C8"/>
    <w:rsid w:val="00762869"/>
    <w:rsid w:val="00763DFE"/>
    <w:rsid w:val="00765B2A"/>
    <w:rsid w:val="007675B8"/>
    <w:rsid w:val="007740B7"/>
    <w:rsid w:val="0077569D"/>
    <w:rsid w:val="00777C7D"/>
    <w:rsid w:val="0078195B"/>
    <w:rsid w:val="0078280C"/>
    <w:rsid w:val="00783A34"/>
    <w:rsid w:val="007869D0"/>
    <w:rsid w:val="00796B45"/>
    <w:rsid w:val="007B3A81"/>
    <w:rsid w:val="007B3FDB"/>
    <w:rsid w:val="007B62B4"/>
    <w:rsid w:val="007C013A"/>
    <w:rsid w:val="007C6B52"/>
    <w:rsid w:val="007D06BD"/>
    <w:rsid w:val="007D16C5"/>
    <w:rsid w:val="007D61A6"/>
    <w:rsid w:val="007E1553"/>
    <w:rsid w:val="007F3EF2"/>
    <w:rsid w:val="007F6FAF"/>
    <w:rsid w:val="00805671"/>
    <w:rsid w:val="008107A1"/>
    <w:rsid w:val="00813411"/>
    <w:rsid w:val="00820106"/>
    <w:rsid w:val="0082781E"/>
    <w:rsid w:val="00831AED"/>
    <w:rsid w:val="00840B5A"/>
    <w:rsid w:val="0085357C"/>
    <w:rsid w:val="0086159A"/>
    <w:rsid w:val="00862FE4"/>
    <w:rsid w:val="0086389A"/>
    <w:rsid w:val="00864343"/>
    <w:rsid w:val="008669D9"/>
    <w:rsid w:val="0086774B"/>
    <w:rsid w:val="008734C2"/>
    <w:rsid w:val="0087605E"/>
    <w:rsid w:val="00880397"/>
    <w:rsid w:val="008941AE"/>
    <w:rsid w:val="008A4A12"/>
    <w:rsid w:val="008A6CF7"/>
    <w:rsid w:val="008B1FEE"/>
    <w:rsid w:val="008B2E11"/>
    <w:rsid w:val="008B54FB"/>
    <w:rsid w:val="008C3AD9"/>
    <w:rsid w:val="008C5047"/>
    <w:rsid w:val="008C6BAE"/>
    <w:rsid w:val="008C7A9B"/>
    <w:rsid w:val="008E1952"/>
    <w:rsid w:val="008E4B01"/>
    <w:rsid w:val="008F6110"/>
    <w:rsid w:val="00903C32"/>
    <w:rsid w:val="00916B16"/>
    <w:rsid w:val="009173B9"/>
    <w:rsid w:val="00917884"/>
    <w:rsid w:val="009238E7"/>
    <w:rsid w:val="00931430"/>
    <w:rsid w:val="009329BE"/>
    <w:rsid w:val="0093335D"/>
    <w:rsid w:val="0093613E"/>
    <w:rsid w:val="00943026"/>
    <w:rsid w:val="00943726"/>
    <w:rsid w:val="00966B81"/>
    <w:rsid w:val="00971C9B"/>
    <w:rsid w:val="00975B3C"/>
    <w:rsid w:val="00977F79"/>
    <w:rsid w:val="0098202A"/>
    <w:rsid w:val="00992CB8"/>
    <w:rsid w:val="00993388"/>
    <w:rsid w:val="00994BE4"/>
    <w:rsid w:val="009A278D"/>
    <w:rsid w:val="009A6335"/>
    <w:rsid w:val="009B2D4F"/>
    <w:rsid w:val="009B60F5"/>
    <w:rsid w:val="009C083B"/>
    <w:rsid w:val="009C5B18"/>
    <w:rsid w:val="009C7720"/>
    <w:rsid w:val="009D3244"/>
    <w:rsid w:val="009E061D"/>
    <w:rsid w:val="009E2F22"/>
    <w:rsid w:val="009E4B33"/>
    <w:rsid w:val="009F5F58"/>
    <w:rsid w:val="00A01BB1"/>
    <w:rsid w:val="00A048AA"/>
    <w:rsid w:val="00A1612D"/>
    <w:rsid w:val="00A236C6"/>
    <w:rsid w:val="00A23AFA"/>
    <w:rsid w:val="00A26683"/>
    <w:rsid w:val="00A2779C"/>
    <w:rsid w:val="00A27DAD"/>
    <w:rsid w:val="00A31B3E"/>
    <w:rsid w:val="00A323C4"/>
    <w:rsid w:val="00A327E3"/>
    <w:rsid w:val="00A35F3B"/>
    <w:rsid w:val="00A430D3"/>
    <w:rsid w:val="00A47E75"/>
    <w:rsid w:val="00A532F3"/>
    <w:rsid w:val="00A806E7"/>
    <w:rsid w:val="00A8489E"/>
    <w:rsid w:val="00A910C9"/>
    <w:rsid w:val="00A95E31"/>
    <w:rsid w:val="00AA228B"/>
    <w:rsid w:val="00AA3437"/>
    <w:rsid w:val="00AA38B4"/>
    <w:rsid w:val="00AA4352"/>
    <w:rsid w:val="00AA5B3E"/>
    <w:rsid w:val="00AA6D8F"/>
    <w:rsid w:val="00AB02A7"/>
    <w:rsid w:val="00AB65BE"/>
    <w:rsid w:val="00AC0083"/>
    <w:rsid w:val="00AC29F3"/>
    <w:rsid w:val="00AD6F41"/>
    <w:rsid w:val="00AE53C5"/>
    <w:rsid w:val="00AE5E5D"/>
    <w:rsid w:val="00AF6AEB"/>
    <w:rsid w:val="00B01C79"/>
    <w:rsid w:val="00B047A2"/>
    <w:rsid w:val="00B11DA9"/>
    <w:rsid w:val="00B2052B"/>
    <w:rsid w:val="00B231E5"/>
    <w:rsid w:val="00B46E59"/>
    <w:rsid w:val="00B56BF1"/>
    <w:rsid w:val="00B676C2"/>
    <w:rsid w:val="00B71625"/>
    <w:rsid w:val="00B77324"/>
    <w:rsid w:val="00B857F8"/>
    <w:rsid w:val="00B90B3B"/>
    <w:rsid w:val="00B93B53"/>
    <w:rsid w:val="00BA076E"/>
    <w:rsid w:val="00BB3639"/>
    <w:rsid w:val="00BB3CE0"/>
    <w:rsid w:val="00BB4123"/>
    <w:rsid w:val="00BD309F"/>
    <w:rsid w:val="00BE1395"/>
    <w:rsid w:val="00BE5E12"/>
    <w:rsid w:val="00C02B87"/>
    <w:rsid w:val="00C10689"/>
    <w:rsid w:val="00C22F26"/>
    <w:rsid w:val="00C237BC"/>
    <w:rsid w:val="00C27A4A"/>
    <w:rsid w:val="00C335E4"/>
    <w:rsid w:val="00C367AD"/>
    <w:rsid w:val="00C4086D"/>
    <w:rsid w:val="00C4741E"/>
    <w:rsid w:val="00C5013D"/>
    <w:rsid w:val="00C56EE8"/>
    <w:rsid w:val="00C62F7C"/>
    <w:rsid w:val="00C662BF"/>
    <w:rsid w:val="00C76B91"/>
    <w:rsid w:val="00C770AA"/>
    <w:rsid w:val="00C97934"/>
    <w:rsid w:val="00CA1896"/>
    <w:rsid w:val="00CA1C00"/>
    <w:rsid w:val="00CA4603"/>
    <w:rsid w:val="00CA5B2D"/>
    <w:rsid w:val="00CA74F5"/>
    <w:rsid w:val="00CB5B28"/>
    <w:rsid w:val="00CC4D15"/>
    <w:rsid w:val="00CD5617"/>
    <w:rsid w:val="00CD5CD4"/>
    <w:rsid w:val="00CD7126"/>
    <w:rsid w:val="00CE0BC9"/>
    <w:rsid w:val="00CE220B"/>
    <w:rsid w:val="00CE5C99"/>
    <w:rsid w:val="00CE6CA2"/>
    <w:rsid w:val="00CE7C7B"/>
    <w:rsid w:val="00CF5371"/>
    <w:rsid w:val="00D02396"/>
    <w:rsid w:val="00D0323A"/>
    <w:rsid w:val="00D0559F"/>
    <w:rsid w:val="00D064B5"/>
    <w:rsid w:val="00D077E9"/>
    <w:rsid w:val="00D11FAC"/>
    <w:rsid w:val="00D26A19"/>
    <w:rsid w:val="00D3275E"/>
    <w:rsid w:val="00D331C2"/>
    <w:rsid w:val="00D37EA5"/>
    <w:rsid w:val="00D41411"/>
    <w:rsid w:val="00D42CB7"/>
    <w:rsid w:val="00D43DF1"/>
    <w:rsid w:val="00D52588"/>
    <w:rsid w:val="00D53CBD"/>
    <w:rsid w:val="00D5413D"/>
    <w:rsid w:val="00D54803"/>
    <w:rsid w:val="00D570A9"/>
    <w:rsid w:val="00D6417E"/>
    <w:rsid w:val="00D70D02"/>
    <w:rsid w:val="00D7172B"/>
    <w:rsid w:val="00D73968"/>
    <w:rsid w:val="00D770C7"/>
    <w:rsid w:val="00D83F36"/>
    <w:rsid w:val="00D86945"/>
    <w:rsid w:val="00D90290"/>
    <w:rsid w:val="00DA3F00"/>
    <w:rsid w:val="00DA57EA"/>
    <w:rsid w:val="00DC706A"/>
    <w:rsid w:val="00DD152F"/>
    <w:rsid w:val="00DE0600"/>
    <w:rsid w:val="00DE213F"/>
    <w:rsid w:val="00DE3887"/>
    <w:rsid w:val="00DE47E4"/>
    <w:rsid w:val="00DF027C"/>
    <w:rsid w:val="00DF41DE"/>
    <w:rsid w:val="00E009B5"/>
    <w:rsid w:val="00E00A32"/>
    <w:rsid w:val="00E22ACD"/>
    <w:rsid w:val="00E250F3"/>
    <w:rsid w:val="00E25F46"/>
    <w:rsid w:val="00E326A2"/>
    <w:rsid w:val="00E4032C"/>
    <w:rsid w:val="00E40A5B"/>
    <w:rsid w:val="00E42AC5"/>
    <w:rsid w:val="00E460AC"/>
    <w:rsid w:val="00E4754B"/>
    <w:rsid w:val="00E543AD"/>
    <w:rsid w:val="00E54447"/>
    <w:rsid w:val="00E54A6A"/>
    <w:rsid w:val="00E620B0"/>
    <w:rsid w:val="00E74C20"/>
    <w:rsid w:val="00E74F42"/>
    <w:rsid w:val="00E7720B"/>
    <w:rsid w:val="00E8086A"/>
    <w:rsid w:val="00E81B40"/>
    <w:rsid w:val="00E87759"/>
    <w:rsid w:val="00EA487D"/>
    <w:rsid w:val="00EB5DD4"/>
    <w:rsid w:val="00EF555B"/>
    <w:rsid w:val="00EF579E"/>
    <w:rsid w:val="00EF6BDB"/>
    <w:rsid w:val="00F027BB"/>
    <w:rsid w:val="00F11DCF"/>
    <w:rsid w:val="00F162EA"/>
    <w:rsid w:val="00F246A8"/>
    <w:rsid w:val="00F306B2"/>
    <w:rsid w:val="00F315C6"/>
    <w:rsid w:val="00F34467"/>
    <w:rsid w:val="00F37724"/>
    <w:rsid w:val="00F442E4"/>
    <w:rsid w:val="00F52D27"/>
    <w:rsid w:val="00F5446F"/>
    <w:rsid w:val="00F616FB"/>
    <w:rsid w:val="00F7246D"/>
    <w:rsid w:val="00F76A44"/>
    <w:rsid w:val="00F8146F"/>
    <w:rsid w:val="00F829F7"/>
    <w:rsid w:val="00F83527"/>
    <w:rsid w:val="00FA2319"/>
    <w:rsid w:val="00FA7756"/>
    <w:rsid w:val="00FB0138"/>
    <w:rsid w:val="00FB76D3"/>
    <w:rsid w:val="00FC3D7E"/>
    <w:rsid w:val="00FC472A"/>
    <w:rsid w:val="00FD583F"/>
    <w:rsid w:val="00FD5A5A"/>
    <w:rsid w:val="00FD634D"/>
    <w:rsid w:val="00FD67F5"/>
    <w:rsid w:val="00FD7488"/>
    <w:rsid w:val="00FD7EE9"/>
    <w:rsid w:val="00FE21B9"/>
    <w:rsid w:val="00FE5957"/>
    <w:rsid w:val="00FE74FF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ff7f7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iPriority="0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rsid w:val="007740B7"/>
    <w:rPr>
      <w:color w:val="0000FF"/>
      <w:u w:val="single"/>
    </w:rPr>
  </w:style>
  <w:style w:type="paragraph" w:styleId="Prrafodelista">
    <w:name w:val="List Paragraph"/>
    <w:basedOn w:val="Normal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8C4E0E28AF4D02A8730B3155470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3EF5-35C6-4EC1-9974-661D61832C62}"/>
      </w:docPartPr>
      <w:docPartBody>
        <w:p w:rsidR="005B3B57" w:rsidRDefault="00F3130E">
          <w:pPr>
            <w:pStyle w:val="7E8C4E0E28AF4D02A8730B3155470821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0E"/>
    <w:rsid w:val="00003EA0"/>
    <w:rsid w:val="00162DA4"/>
    <w:rsid w:val="00164604"/>
    <w:rsid w:val="0019768E"/>
    <w:rsid w:val="003C32A1"/>
    <w:rsid w:val="004218F5"/>
    <w:rsid w:val="00432D65"/>
    <w:rsid w:val="005B3B57"/>
    <w:rsid w:val="007518A9"/>
    <w:rsid w:val="00AD522A"/>
    <w:rsid w:val="00AF4220"/>
    <w:rsid w:val="00BE008C"/>
    <w:rsid w:val="00C05D8F"/>
    <w:rsid w:val="00D107D1"/>
    <w:rsid w:val="00F3130E"/>
    <w:rsid w:val="00FB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E8C4E0E28AF4D02A8730B3155470821">
    <w:name w:val="7E8C4E0E28AF4D02A8730B31554708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212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95</cp:revision>
  <cp:lastPrinted>2022-01-14T18:32:00Z</cp:lastPrinted>
  <dcterms:created xsi:type="dcterms:W3CDTF">2022-02-17T10:54:00Z</dcterms:created>
  <dcterms:modified xsi:type="dcterms:W3CDTF">2022-09-20T11:25:00Z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